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Pr="003232B0" w:rsidRDefault="00F8498F" w:rsidP="00F8498F">
      <w:pPr>
        <w:pStyle w:val="Heading1"/>
      </w:pPr>
      <w:bookmarkStart w:id="0" w:name="_GoBack"/>
      <w:bookmarkEnd w:id="0"/>
      <w:r w:rsidRPr="003232B0">
        <w:t xml:space="preserve">Objetivos deste documento </w:t>
      </w:r>
    </w:p>
    <w:p w:rsidR="005814A1" w:rsidRDefault="005814A1" w:rsidP="00F8498F"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integralmente.</w:t>
      </w:r>
    </w:p>
    <w:p w:rsidR="00F8498F" w:rsidRDefault="00F8498F" w:rsidP="009E11BF"/>
    <w:p w:rsidR="009E11BF" w:rsidRDefault="009E11BF" w:rsidP="009E11BF">
      <w:pPr>
        <w:pStyle w:val="Heading1"/>
      </w:pPr>
      <w:r>
        <w:t>Identificação do contrato</w:t>
      </w:r>
    </w:p>
    <w:p w:rsidR="009E11BF" w:rsidRDefault="009E11BF" w:rsidP="00777513">
      <w:pPr>
        <w:pStyle w:val="Comments"/>
      </w:pPr>
      <w:r>
        <w:t>[Identifique o contrato com código, nome de forma clara e sem ambiguidade]</w:t>
      </w:r>
    </w:p>
    <w:p w:rsidR="009E11BF" w:rsidRDefault="009E11BF" w:rsidP="00F8498F"/>
    <w:p w:rsidR="007D5BC2" w:rsidRPr="00AA3C95" w:rsidRDefault="007D5BC2" w:rsidP="00F8498F"/>
    <w:p w:rsidR="009E11BF" w:rsidRPr="00717A3C" w:rsidRDefault="009E11BF" w:rsidP="009E11BF">
      <w:pPr>
        <w:pStyle w:val="Heading1"/>
      </w:pPr>
      <w:bookmarkStart w:id="1" w:name="_Toc111611375"/>
      <w:r>
        <w:t>Entrega</w:t>
      </w:r>
      <w:bookmarkEnd w:id="1"/>
      <w:r>
        <w:t>s realizadas</w:t>
      </w:r>
    </w:p>
    <w:p w:rsidR="009E11BF" w:rsidRDefault="009E11BF" w:rsidP="00777513">
      <w:pPr>
        <w:pStyle w:val="Comments"/>
      </w:pPr>
      <w:r>
        <w:t>[Descrever as entregas realizadas pelo contratado</w:t>
      </w:r>
      <w:r w:rsidR="007D5BC2">
        <w:t xml:space="preserve"> e previstas no contrato. ]</w:t>
      </w:r>
    </w:p>
    <w:p w:rsidR="009E11BF" w:rsidRDefault="009E11BF" w:rsidP="009E11BF"/>
    <w:p w:rsidR="009E11BF" w:rsidRDefault="009E11BF" w:rsidP="009E11BF"/>
    <w:p w:rsidR="008843C9" w:rsidRDefault="00F8498F" w:rsidP="00321EE0">
      <w:pPr>
        <w:pStyle w:val="Heading1"/>
      </w:pPr>
      <w:r w:rsidRPr="00F8498F">
        <w:t>Questões em Aberto</w:t>
      </w:r>
    </w:p>
    <w:p w:rsidR="00F8498F" w:rsidRDefault="00F8498F" w:rsidP="00777513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 xml:space="preserve">s do </w:t>
      </w:r>
      <w:r w:rsidR="009E11BF">
        <w:t>contrato</w:t>
      </w:r>
      <w:r w:rsidR="00A42DA6">
        <w:t>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A84EAF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A84EAF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80B" w:rsidRDefault="00E5380B" w:rsidP="005E1593">
      <w:r>
        <w:separator/>
      </w:r>
    </w:p>
  </w:endnote>
  <w:endnote w:type="continuationSeparator" w:id="0">
    <w:p w:rsidR="00E5380B" w:rsidRDefault="00E5380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B1" w:rsidRDefault="006552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9411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94115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E5380B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B1" w:rsidRDefault="006552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80B" w:rsidRDefault="00E5380B" w:rsidP="005E1593">
      <w:r>
        <w:separator/>
      </w:r>
    </w:p>
  </w:footnote>
  <w:footnote w:type="continuationSeparator" w:id="0">
    <w:p w:rsidR="00E5380B" w:rsidRDefault="00E5380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B1" w:rsidRDefault="006552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6552B1" w:rsidRDefault="005713A0" w:rsidP="006552B1">
          <w:pPr>
            <w:rPr>
              <w:sz w:val="22"/>
            </w:rPr>
          </w:pPr>
          <w:r w:rsidRPr="006552B1">
            <w:fldChar w:fldCharType="begin"/>
          </w:r>
          <w:r w:rsidRPr="006552B1">
            <w:rPr>
              <w:sz w:val="22"/>
            </w:rPr>
            <w:instrText xml:space="preserve"> TITLE   \* MERGEFORMAT </w:instrText>
          </w:r>
          <w:r w:rsidRPr="006552B1">
            <w:fldChar w:fldCharType="separate"/>
          </w:r>
          <w:r w:rsidR="009E11BF" w:rsidRPr="006552B1">
            <w:rPr>
              <w:sz w:val="22"/>
            </w:rPr>
            <w:t>Relatório de encerramento do contrato</w:t>
          </w:r>
          <w:r w:rsidRPr="006552B1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713A0" w:rsidRPr="00AD691F" w:rsidRDefault="00A84EAF" w:rsidP="00777513">
          <w:pPr>
            <w:pStyle w:val="Comments"/>
          </w:pPr>
          <w:r>
            <w:rPr>
              <w:noProof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310275" w:rsidP="002D679E">
          <w:pPr>
            <w:pStyle w:val="Header"/>
            <w:rPr>
              <w:sz w:val="22"/>
            </w:rPr>
          </w:pPr>
          <w:r w:rsidRPr="007D5BC2">
            <w:fldChar w:fldCharType="begin"/>
          </w:r>
          <w:r w:rsidRPr="007D5BC2">
            <w:rPr>
              <w:sz w:val="22"/>
            </w:rPr>
            <w:instrText xml:space="preserve"> SUBJECT   \* MERGEFORMAT </w:instrText>
          </w:r>
          <w:r w:rsidRPr="007D5BC2">
            <w:fldChar w:fldCharType="separate"/>
          </w:r>
          <w:r w:rsidR="005713A0" w:rsidRPr="007D5BC2">
            <w:rPr>
              <w:sz w:val="22"/>
            </w:rPr>
            <w:t>Nome do Projeto</w:t>
          </w:r>
          <w:r w:rsidRPr="007D5BC2">
            <w:fldChar w:fldCharType="end"/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2B1" w:rsidRDefault="006552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47"/>
    <w:rsid w:val="00080AED"/>
    <w:rsid w:val="000E2853"/>
    <w:rsid w:val="00174B48"/>
    <w:rsid w:val="00187BBB"/>
    <w:rsid w:val="001D497F"/>
    <w:rsid w:val="001E4A39"/>
    <w:rsid w:val="001F3D30"/>
    <w:rsid w:val="00274187"/>
    <w:rsid w:val="00310275"/>
    <w:rsid w:val="00321EE0"/>
    <w:rsid w:val="00331443"/>
    <w:rsid w:val="00341B09"/>
    <w:rsid w:val="0034544C"/>
    <w:rsid w:val="00356299"/>
    <w:rsid w:val="0037313A"/>
    <w:rsid w:val="00394115"/>
    <w:rsid w:val="003D377B"/>
    <w:rsid w:val="0042609D"/>
    <w:rsid w:val="004B2855"/>
    <w:rsid w:val="004B60F1"/>
    <w:rsid w:val="0055540E"/>
    <w:rsid w:val="005713A0"/>
    <w:rsid w:val="005814A1"/>
    <w:rsid w:val="005A6BEF"/>
    <w:rsid w:val="005E1593"/>
    <w:rsid w:val="005F487B"/>
    <w:rsid w:val="00605747"/>
    <w:rsid w:val="006419CA"/>
    <w:rsid w:val="006552B1"/>
    <w:rsid w:val="00663704"/>
    <w:rsid w:val="006819C1"/>
    <w:rsid w:val="006A233C"/>
    <w:rsid w:val="006C162B"/>
    <w:rsid w:val="006E71B7"/>
    <w:rsid w:val="00735A91"/>
    <w:rsid w:val="00743E89"/>
    <w:rsid w:val="00777513"/>
    <w:rsid w:val="007A054B"/>
    <w:rsid w:val="007D3FB3"/>
    <w:rsid w:val="007D5BC2"/>
    <w:rsid w:val="007E6433"/>
    <w:rsid w:val="00842903"/>
    <w:rsid w:val="00853B0E"/>
    <w:rsid w:val="00871E89"/>
    <w:rsid w:val="008843C9"/>
    <w:rsid w:val="008A2F21"/>
    <w:rsid w:val="00990136"/>
    <w:rsid w:val="009E11BF"/>
    <w:rsid w:val="00A42DA6"/>
    <w:rsid w:val="00A84EAF"/>
    <w:rsid w:val="00AB6247"/>
    <w:rsid w:val="00AE1992"/>
    <w:rsid w:val="00B11B27"/>
    <w:rsid w:val="00BC6121"/>
    <w:rsid w:val="00C52528"/>
    <w:rsid w:val="00CE2B3B"/>
    <w:rsid w:val="00D37957"/>
    <w:rsid w:val="00D37C5A"/>
    <w:rsid w:val="00E34C15"/>
    <w:rsid w:val="00E5380B"/>
    <w:rsid w:val="00F267F3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qFormat/>
    <w:rsid w:val="00A84EA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A84EA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82"/>
    <w:rsid w:val="000401A8"/>
    <w:rsid w:val="001B2BD4"/>
    <w:rsid w:val="00675F98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42</TotalTime>
  <Pages>1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810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13</cp:revision>
  <dcterms:created xsi:type="dcterms:W3CDTF">2014-05-24T12:07:00Z</dcterms:created>
  <dcterms:modified xsi:type="dcterms:W3CDTF">2019-06-17T11:38:00Z</dcterms:modified>
</cp:coreProperties>
</file>